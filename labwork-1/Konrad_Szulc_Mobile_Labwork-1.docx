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6CEE" w14:textId="77777777" w:rsidR="00E23C4D" w:rsidRPr="005F62A6" w:rsidRDefault="00E23C4D" w:rsidP="00E23C4D">
      <w:pPr>
        <w:pStyle w:val="Headerstyle"/>
        <w:rPr>
          <w:lang w:val="en-GB"/>
        </w:rPr>
      </w:pPr>
    </w:p>
    <w:p w14:paraId="41CDD1C2" w14:textId="77777777" w:rsidR="00E23C4D" w:rsidRPr="005F62A6" w:rsidRDefault="00E23C4D" w:rsidP="00E23C4D">
      <w:pPr>
        <w:pStyle w:val="Headerstyle"/>
        <w:rPr>
          <w:lang w:val="en-GB"/>
        </w:rPr>
      </w:pPr>
    </w:p>
    <w:p w14:paraId="0FF4DD84" w14:textId="77777777" w:rsidR="00E23C4D" w:rsidRPr="005F62A6" w:rsidRDefault="00E23C4D" w:rsidP="00E23C4D">
      <w:pPr>
        <w:pStyle w:val="Headerstyle"/>
        <w:rPr>
          <w:lang w:val="en-GB"/>
        </w:rPr>
      </w:pPr>
    </w:p>
    <w:p w14:paraId="3FE2C2DB" w14:textId="77777777" w:rsidR="00E23C4D" w:rsidRPr="005F62A6" w:rsidRDefault="00E23C4D" w:rsidP="00E23C4D">
      <w:pPr>
        <w:pStyle w:val="Headerstyle"/>
        <w:rPr>
          <w:lang w:val="en-GB"/>
        </w:rPr>
      </w:pPr>
    </w:p>
    <w:p w14:paraId="795A2458" w14:textId="77777777" w:rsidR="00E23C4D" w:rsidRPr="005F62A6" w:rsidRDefault="00E23C4D" w:rsidP="00E23C4D">
      <w:pPr>
        <w:pStyle w:val="Headerstyle"/>
        <w:rPr>
          <w:lang w:val="en-GB"/>
        </w:rPr>
      </w:pPr>
    </w:p>
    <w:p w14:paraId="12314D8A" w14:textId="77777777" w:rsidR="00E23C4D" w:rsidRPr="005F62A6" w:rsidRDefault="00E23C4D" w:rsidP="00E23C4D">
      <w:pPr>
        <w:pStyle w:val="Headerstyle"/>
        <w:rPr>
          <w:lang w:val="en-GB"/>
        </w:rPr>
      </w:pPr>
    </w:p>
    <w:p w14:paraId="08786D7F" w14:textId="77777777" w:rsidR="00E23C4D" w:rsidRPr="005F62A6" w:rsidRDefault="00E23C4D" w:rsidP="00E23C4D">
      <w:pPr>
        <w:pStyle w:val="Headerstyle"/>
        <w:rPr>
          <w:lang w:val="en-GB"/>
        </w:rPr>
      </w:pPr>
    </w:p>
    <w:p w14:paraId="0F0D43C2" w14:textId="77777777" w:rsidR="00E23C4D" w:rsidRPr="005F62A6" w:rsidRDefault="00E23C4D" w:rsidP="00E23C4D">
      <w:pPr>
        <w:pStyle w:val="Headerstyle"/>
        <w:rPr>
          <w:lang w:val="en-GB"/>
        </w:rPr>
      </w:pPr>
    </w:p>
    <w:p w14:paraId="0AED19CF" w14:textId="77777777" w:rsidR="00E23C4D" w:rsidRPr="005F62A6" w:rsidRDefault="00E23C4D" w:rsidP="00E23C4D">
      <w:pPr>
        <w:pStyle w:val="Headerstyle"/>
        <w:rPr>
          <w:lang w:val="en-GB"/>
        </w:rPr>
      </w:pPr>
    </w:p>
    <w:p w14:paraId="4503D3BF" w14:textId="77777777" w:rsidR="00E23C4D" w:rsidRPr="005F62A6" w:rsidRDefault="00E23C4D" w:rsidP="00E23C4D">
      <w:pPr>
        <w:pStyle w:val="Headerstyle"/>
        <w:rPr>
          <w:lang w:val="en-GB"/>
        </w:rPr>
      </w:pPr>
    </w:p>
    <w:p w14:paraId="3EDF0D0B" w14:textId="77777777" w:rsidR="00E23C4D" w:rsidRPr="005F62A6" w:rsidRDefault="00E23C4D" w:rsidP="00E23C4D">
      <w:pPr>
        <w:pStyle w:val="Headerstyle"/>
        <w:rPr>
          <w:b/>
          <w:sz w:val="28"/>
          <w:szCs w:val="28"/>
          <w:lang w:val="en-GB"/>
        </w:rPr>
      </w:pPr>
      <w:r w:rsidRPr="005F62A6">
        <w:rPr>
          <w:sz w:val="28"/>
          <w:szCs w:val="28"/>
          <w:lang w:val="en-GB"/>
        </w:rPr>
        <w:tab/>
      </w:r>
      <w:r w:rsidR="00BF0F54" w:rsidRPr="005F62A6">
        <w:rPr>
          <w:b/>
          <w:sz w:val="28"/>
          <w:szCs w:val="28"/>
          <w:lang w:val="en-GB"/>
        </w:rPr>
        <w:t>Title</w:t>
      </w:r>
      <w:r w:rsidR="00180DB4" w:rsidRPr="005F62A6">
        <w:rPr>
          <w:b/>
          <w:sz w:val="28"/>
          <w:szCs w:val="28"/>
          <w:lang w:val="en-GB"/>
        </w:rPr>
        <w:t xml:space="preserve"> </w:t>
      </w:r>
    </w:p>
    <w:p w14:paraId="0E0443DA" w14:textId="77777777" w:rsidR="00E23C4D" w:rsidRPr="005F62A6" w:rsidRDefault="00E23C4D" w:rsidP="00E23C4D">
      <w:pPr>
        <w:pStyle w:val="Headerstyle"/>
        <w:rPr>
          <w:szCs w:val="20"/>
          <w:lang w:val="en-GB"/>
        </w:rPr>
      </w:pPr>
    </w:p>
    <w:p w14:paraId="54ABC867" w14:textId="77777777" w:rsidR="00DC75B7" w:rsidRPr="005F62A6" w:rsidRDefault="00DC75B7" w:rsidP="00E23C4D">
      <w:pPr>
        <w:pStyle w:val="Headerstyle"/>
        <w:rPr>
          <w:lang w:val="en-GB"/>
        </w:rPr>
      </w:pPr>
      <w:r w:rsidRPr="005F62A6">
        <w:rPr>
          <w:lang w:val="en-GB"/>
        </w:rPr>
        <w:br w:type="page"/>
      </w:r>
    </w:p>
    <w:p w14:paraId="5D33F8D3" w14:textId="77777777" w:rsidR="000C3D76" w:rsidRPr="005F62A6" w:rsidRDefault="00BF0F54" w:rsidP="00885203">
      <w:pPr>
        <w:tabs>
          <w:tab w:val="left" w:pos="5550"/>
        </w:tabs>
        <w:spacing w:after="720"/>
        <w:rPr>
          <w:lang w:val="en-GB"/>
        </w:rPr>
      </w:pPr>
      <w:r w:rsidRPr="005F62A6">
        <w:rPr>
          <w:lang w:val="en-GB"/>
        </w:rPr>
        <w:lastRenderedPageBreak/>
        <w:t>Table of Contents</w:t>
      </w:r>
    </w:p>
    <w:p w14:paraId="2DDD9597" w14:textId="77777777" w:rsidR="005F62A6" w:rsidRPr="005F62A6" w:rsidRDefault="00CB52AF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r w:rsidRPr="005F62A6">
        <w:rPr>
          <w:b/>
          <w:lang w:val="en-GB"/>
        </w:rPr>
        <w:fldChar w:fldCharType="begin"/>
      </w:r>
      <w:r w:rsidRPr="005F62A6">
        <w:rPr>
          <w:b/>
          <w:lang w:val="en-GB"/>
        </w:rPr>
        <w:instrText xml:space="preserve"> TOC \o "1-3" \h \z \u </w:instrText>
      </w:r>
      <w:r w:rsidRPr="005F62A6">
        <w:rPr>
          <w:b/>
          <w:lang w:val="en-GB"/>
        </w:rPr>
        <w:fldChar w:fldCharType="separate"/>
      </w:r>
      <w:hyperlink w:anchor="_Toc162340892" w:history="1">
        <w:r w:rsidR="005F62A6" w:rsidRPr="005F62A6">
          <w:rPr>
            <w:rStyle w:val="Hyperlink"/>
            <w:noProof/>
            <w:lang w:val="en-GB"/>
          </w:rPr>
          <w:t>1</w:t>
        </w:r>
        <w:r w:rsidR="005F62A6"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="005F62A6" w:rsidRPr="005F62A6">
          <w:rPr>
            <w:rStyle w:val="Hyperlink"/>
            <w:noProof/>
            <w:lang w:val="en-GB"/>
          </w:rPr>
          <w:t>Introduction</w:t>
        </w:r>
        <w:r w:rsidR="005F62A6" w:rsidRPr="005F62A6">
          <w:rPr>
            <w:noProof/>
            <w:webHidden/>
            <w:lang w:val="en-GB"/>
          </w:rPr>
          <w:tab/>
        </w:r>
        <w:r w:rsidR="005F62A6" w:rsidRPr="005F62A6">
          <w:rPr>
            <w:noProof/>
            <w:webHidden/>
            <w:lang w:val="en-GB"/>
          </w:rPr>
          <w:fldChar w:fldCharType="begin"/>
        </w:r>
        <w:r w:rsidR="005F62A6" w:rsidRPr="005F62A6">
          <w:rPr>
            <w:noProof/>
            <w:webHidden/>
            <w:lang w:val="en-GB"/>
          </w:rPr>
          <w:instrText xml:space="preserve"> PAGEREF _Toc162340892 \h </w:instrText>
        </w:r>
        <w:r w:rsidR="005F62A6" w:rsidRPr="005F62A6">
          <w:rPr>
            <w:noProof/>
            <w:webHidden/>
            <w:lang w:val="en-GB"/>
          </w:rPr>
        </w:r>
        <w:r w:rsidR="005F62A6" w:rsidRPr="005F62A6">
          <w:rPr>
            <w:noProof/>
            <w:webHidden/>
            <w:lang w:val="en-GB"/>
          </w:rPr>
          <w:fldChar w:fldCharType="separate"/>
        </w:r>
        <w:r w:rsidR="005F62A6" w:rsidRPr="005F62A6">
          <w:rPr>
            <w:noProof/>
            <w:webHidden/>
            <w:lang w:val="en-GB"/>
          </w:rPr>
          <w:t>3</w:t>
        </w:r>
        <w:r w:rsidR="005F62A6" w:rsidRPr="005F62A6">
          <w:rPr>
            <w:noProof/>
            <w:webHidden/>
            <w:lang w:val="en-GB"/>
          </w:rPr>
          <w:fldChar w:fldCharType="end"/>
        </w:r>
      </w:hyperlink>
    </w:p>
    <w:p w14:paraId="28C07AA7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3" w:history="1">
        <w:r w:rsidRPr="005F62A6">
          <w:rPr>
            <w:rStyle w:val="Hyperlink"/>
            <w:noProof/>
            <w:lang w:val="en-GB"/>
          </w:rPr>
          <w:t>2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Accessing the template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_Toc162340893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3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B2E265E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4" w:history="1">
        <w:r w:rsidRPr="005F62A6">
          <w:rPr>
            <w:rStyle w:val="Hyperlink"/>
            <w:noProof/>
            <w:lang w:val="en-GB"/>
          </w:rPr>
          <w:t>3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Using the template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_Toc162340894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3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3482CBDA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5" w:history="1">
        <w:r w:rsidRPr="005F62A6">
          <w:rPr>
            <w:rStyle w:val="Hyperlink"/>
            <w:noProof/>
            <w:lang w:val="en-GB"/>
          </w:rPr>
          <w:t>3.1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The cover page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_Toc162340895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3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18D32CA9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6" w:history="1">
        <w:r w:rsidRPr="005F62A6">
          <w:rPr>
            <w:rStyle w:val="Hyperlink"/>
            <w:noProof/>
            <w:lang w:val="en-GB"/>
          </w:rPr>
          <w:t>3.2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Copying text into the template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_Toc162340896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4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865074A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7" w:history="1">
        <w:r w:rsidRPr="005F62A6">
          <w:rPr>
            <w:rStyle w:val="Hyperlink"/>
            <w:noProof/>
            <w:lang w:val="en-GB"/>
          </w:rPr>
          <w:t>4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Styles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_Toc162340897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4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56D58F0D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8" w:history="1">
        <w:r w:rsidRPr="005F62A6">
          <w:rPr>
            <w:rStyle w:val="Hyperlink"/>
            <w:noProof/>
            <w:lang w:val="en-GB"/>
          </w:rPr>
          <w:t>4.1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Headings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_Toc162340898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4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59DDD896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99" w:history="1">
        <w:r w:rsidRPr="005F62A6">
          <w:rPr>
            <w:rStyle w:val="Hyperlink"/>
            <w:noProof/>
            <w:lang w:val="en-GB"/>
          </w:rPr>
          <w:t>4.2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Normal text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_Toc162340899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5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2ECADDCA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0" w:history="1">
        <w:r w:rsidRPr="005F62A6">
          <w:rPr>
            <w:rStyle w:val="Hyperlink"/>
            <w:noProof/>
            <w:lang w:val="en-GB"/>
          </w:rPr>
          <w:t>4.3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Figures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_Toc162340900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5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37AB6C6B" w14:textId="77777777" w:rsidR="005F62A6" w:rsidRPr="005F62A6" w:rsidRDefault="005F62A6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1" w:history="1">
        <w:r w:rsidRPr="005F62A6">
          <w:rPr>
            <w:rStyle w:val="Hyperlink"/>
            <w:noProof/>
            <w:lang w:val="en-GB"/>
          </w:rPr>
          <w:t>4.4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Tables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_Toc162340901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6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466B1D23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2" w:history="1">
        <w:r w:rsidRPr="005F62A6">
          <w:rPr>
            <w:rStyle w:val="Hyperlink"/>
            <w:noProof/>
            <w:lang w:val="en-GB"/>
          </w:rPr>
          <w:t>5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Table of contents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_Toc162340902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7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1649A082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3" w:history="1">
        <w:r w:rsidRPr="005F62A6">
          <w:rPr>
            <w:rStyle w:val="Hyperlink"/>
            <w:noProof/>
            <w:lang w:val="en-GB"/>
          </w:rPr>
          <w:t>6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Recording source references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_Toc162340903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7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219F5812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4" w:history="1">
        <w:r w:rsidRPr="005F62A6">
          <w:rPr>
            <w:rStyle w:val="Hyperlink"/>
            <w:noProof/>
            <w:lang w:val="en-GB"/>
          </w:rPr>
          <w:t>7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Appendices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_Toc162340904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7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90270E5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5" w:history="1">
        <w:r w:rsidRPr="005F62A6">
          <w:rPr>
            <w:rStyle w:val="Hyperlink"/>
            <w:noProof/>
            <w:lang w:val="en-GB"/>
          </w:rPr>
          <w:t>8</w:t>
        </w:r>
        <w:r w:rsidRPr="005F62A6">
          <w:rPr>
            <w:rFonts w:asciiTheme="minorHAnsi" w:eastAsiaTheme="minorEastAsia" w:hAnsiTheme="minorHAnsi" w:cstheme="minorBidi"/>
            <w:noProof/>
            <w:kern w:val="2"/>
            <w:sz w:val="22"/>
            <w:lang w:val="en-GB" w:eastAsia="fi-FI"/>
            <w14:ligatures w14:val="standardContextual"/>
          </w:rPr>
          <w:tab/>
        </w:r>
        <w:r w:rsidRPr="005F62A6">
          <w:rPr>
            <w:rStyle w:val="Hyperlink"/>
            <w:noProof/>
            <w:lang w:val="en-GB"/>
          </w:rPr>
          <w:t>Checking the appearance of the finished work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_Toc162340905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7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6DB1F088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6" w:history="1">
        <w:r w:rsidRPr="005F62A6">
          <w:rPr>
            <w:rStyle w:val="Hyperlink"/>
            <w:noProof/>
            <w:lang w:val="en-GB"/>
          </w:rPr>
          <w:t>References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_Toc162340906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9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5E658E9C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7" w:history="1">
        <w:r w:rsidRPr="005F62A6">
          <w:rPr>
            <w:rStyle w:val="Hyperlink"/>
            <w:noProof/>
            <w:lang w:val="en-GB"/>
          </w:rPr>
          <w:t>Figures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_Toc162340907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10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91CE497" w14:textId="77777777" w:rsidR="005F62A6" w:rsidRPr="005F62A6" w:rsidRDefault="005F62A6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908" w:history="1">
        <w:r w:rsidRPr="005F62A6">
          <w:rPr>
            <w:rStyle w:val="Hyperlink"/>
            <w:noProof/>
            <w:lang w:val="en-GB"/>
          </w:rPr>
          <w:t>Tables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_Toc162340908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10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647A609A" w14:textId="77777777" w:rsidR="00885203" w:rsidRPr="005F62A6" w:rsidRDefault="00CB52AF" w:rsidP="000C3D76">
      <w:pPr>
        <w:tabs>
          <w:tab w:val="left" w:pos="5550"/>
        </w:tabs>
        <w:rPr>
          <w:b/>
          <w:lang w:val="en-GB"/>
        </w:rPr>
      </w:pPr>
      <w:r w:rsidRPr="005F62A6">
        <w:rPr>
          <w:b/>
          <w:lang w:val="en-GB"/>
        </w:rPr>
        <w:fldChar w:fldCharType="end"/>
      </w:r>
    </w:p>
    <w:p w14:paraId="45D8D594" w14:textId="77777777" w:rsidR="00885203" w:rsidRPr="005F62A6" w:rsidRDefault="00885203" w:rsidP="000C3D76">
      <w:pPr>
        <w:tabs>
          <w:tab w:val="left" w:pos="5550"/>
        </w:tabs>
        <w:rPr>
          <w:b/>
          <w:lang w:val="en-GB"/>
        </w:rPr>
        <w:sectPr w:rsidR="00885203" w:rsidRPr="005F62A6" w:rsidSect="004038E2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2A865C3E" w14:textId="77777777" w:rsidR="001331ED" w:rsidRPr="005F62A6" w:rsidRDefault="00BF0F54" w:rsidP="001331ED">
      <w:pPr>
        <w:pStyle w:val="Heading1"/>
        <w:rPr>
          <w:lang w:val="en-GB"/>
        </w:rPr>
      </w:pPr>
      <w:bookmarkStart w:id="0" w:name="_Toc162340892"/>
      <w:r w:rsidRPr="005F62A6">
        <w:rPr>
          <w:lang w:val="en-GB"/>
        </w:rPr>
        <w:lastRenderedPageBreak/>
        <w:t>Introduction</w:t>
      </w:r>
      <w:bookmarkEnd w:id="0"/>
    </w:p>
    <w:p w14:paraId="3B1060CF" w14:textId="77777777" w:rsidR="00BA7863" w:rsidRPr="005F62A6" w:rsidRDefault="000B08D3" w:rsidP="00BA7863">
      <w:pPr>
        <w:pStyle w:val="Heading1"/>
        <w:rPr>
          <w:lang w:val="en-GB"/>
        </w:rPr>
      </w:pPr>
      <w:bookmarkStart w:id="1" w:name="_Toc162340893"/>
      <w:r w:rsidRPr="005F62A6">
        <w:rPr>
          <w:lang w:val="en-GB"/>
        </w:rPr>
        <w:t>Accessing the template</w:t>
      </w:r>
      <w:bookmarkEnd w:id="1"/>
    </w:p>
    <w:p w14:paraId="13F07304" w14:textId="77777777" w:rsidR="000B08D3" w:rsidRPr="005F62A6" w:rsidRDefault="000B08D3" w:rsidP="000B08D3">
      <w:pPr>
        <w:pStyle w:val="Heading1"/>
        <w:rPr>
          <w:lang w:val="en-GB"/>
        </w:rPr>
      </w:pPr>
      <w:bookmarkStart w:id="2" w:name="_Toc162340894"/>
      <w:r w:rsidRPr="005F62A6">
        <w:rPr>
          <w:lang w:val="en-GB"/>
        </w:rPr>
        <w:t>Using the template</w:t>
      </w:r>
      <w:bookmarkEnd w:id="2"/>
    </w:p>
    <w:p w14:paraId="0246C777" w14:textId="1CF00211" w:rsidR="00BA7863" w:rsidRPr="00096B27" w:rsidRDefault="000B08D3" w:rsidP="00096B27">
      <w:pPr>
        <w:pStyle w:val="Heading2"/>
        <w:rPr>
          <w:lang w:val="en-GB"/>
        </w:rPr>
      </w:pPr>
      <w:bookmarkStart w:id="3" w:name="_Toc162340895"/>
      <w:r w:rsidRPr="005F62A6">
        <w:rPr>
          <w:lang w:val="en-GB"/>
        </w:rPr>
        <w:t>The cover page</w:t>
      </w:r>
      <w:bookmarkEnd w:id="3"/>
    </w:p>
    <w:p w14:paraId="705ECBFC" w14:textId="77777777" w:rsidR="00CB52AF" w:rsidRPr="005F62A6" w:rsidRDefault="00445496" w:rsidP="00364136">
      <w:pPr>
        <w:pStyle w:val="Heading2"/>
        <w:rPr>
          <w:lang w:val="en-GB"/>
        </w:rPr>
      </w:pPr>
      <w:bookmarkStart w:id="4" w:name="_Toc162340896"/>
      <w:r w:rsidRPr="005F62A6">
        <w:rPr>
          <w:lang w:val="en-GB"/>
        </w:rPr>
        <w:t>Copying text into the template</w:t>
      </w:r>
      <w:bookmarkEnd w:id="4"/>
    </w:p>
    <w:p w14:paraId="314BE341" w14:textId="77777777" w:rsidR="00C15EC5" w:rsidRPr="005F62A6" w:rsidRDefault="00445496" w:rsidP="00C15EC5">
      <w:pPr>
        <w:pStyle w:val="Heading1"/>
        <w:rPr>
          <w:lang w:val="en-GB"/>
        </w:rPr>
      </w:pPr>
      <w:bookmarkStart w:id="5" w:name="_Toc162340897"/>
      <w:r w:rsidRPr="005F62A6">
        <w:rPr>
          <w:lang w:val="en-GB"/>
        </w:rPr>
        <w:t>Styles</w:t>
      </w:r>
      <w:bookmarkEnd w:id="5"/>
    </w:p>
    <w:p w14:paraId="244A8C5A" w14:textId="77777777" w:rsidR="00C15EC5" w:rsidRPr="005F62A6" w:rsidRDefault="00B6447F" w:rsidP="00C15EC5">
      <w:pPr>
        <w:pStyle w:val="Heading2"/>
        <w:rPr>
          <w:lang w:val="en-GB"/>
        </w:rPr>
      </w:pPr>
      <w:bookmarkStart w:id="6" w:name="_Toc162340898"/>
      <w:r w:rsidRPr="005F62A6">
        <w:rPr>
          <w:lang w:val="en-GB"/>
        </w:rPr>
        <w:t>Headings</w:t>
      </w:r>
      <w:bookmarkEnd w:id="6"/>
    </w:p>
    <w:p w14:paraId="49C3604C" w14:textId="77777777" w:rsidR="0053627F" w:rsidRPr="005F62A6" w:rsidRDefault="0053627F" w:rsidP="0053627F">
      <w:pPr>
        <w:pStyle w:val="Heading2"/>
        <w:rPr>
          <w:lang w:val="en-GB"/>
        </w:rPr>
      </w:pPr>
      <w:bookmarkStart w:id="7" w:name="_Toc26269508"/>
      <w:bookmarkStart w:id="8" w:name="_Toc162340899"/>
      <w:r w:rsidRPr="005F62A6">
        <w:rPr>
          <w:lang w:val="en-GB"/>
        </w:rPr>
        <w:t>Norma</w:t>
      </w:r>
      <w:r w:rsidR="006D7A93" w:rsidRPr="005F62A6">
        <w:rPr>
          <w:lang w:val="en-GB"/>
        </w:rPr>
        <w:t>l text</w:t>
      </w:r>
      <w:bookmarkEnd w:id="7"/>
      <w:bookmarkEnd w:id="8"/>
    </w:p>
    <w:p w14:paraId="56F83727" w14:textId="77777777" w:rsidR="0053627F" w:rsidRPr="005F62A6" w:rsidRDefault="006D7A93" w:rsidP="0053627F">
      <w:pPr>
        <w:pStyle w:val="Heading2"/>
        <w:rPr>
          <w:lang w:val="en-GB"/>
        </w:rPr>
      </w:pPr>
      <w:bookmarkStart w:id="9" w:name="_Toc162340900"/>
      <w:r w:rsidRPr="005F62A6">
        <w:rPr>
          <w:lang w:val="en-GB"/>
        </w:rPr>
        <w:t>Figures</w:t>
      </w:r>
      <w:bookmarkEnd w:id="9"/>
    </w:p>
    <w:p w14:paraId="7263FBB1" w14:textId="77777777" w:rsidR="00994720" w:rsidRPr="005F62A6" w:rsidRDefault="00994720" w:rsidP="00994720">
      <w:pPr>
        <w:pStyle w:val="Heading2"/>
        <w:rPr>
          <w:lang w:val="en-GB"/>
        </w:rPr>
      </w:pPr>
      <w:bookmarkStart w:id="10" w:name="_Toc26269510"/>
      <w:bookmarkStart w:id="11" w:name="_Toc162340901"/>
      <w:r w:rsidRPr="005F62A6">
        <w:rPr>
          <w:lang w:val="en-GB"/>
        </w:rPr>
        <w:t>Ta</w:t>
      </w:r>
      <w:r w:rsidR="006D7A93" w:rsidRPr="005F62A6">
        <w:rPr>
          <w:lang w:val="en-GB"/>
        </w:rPr>
        <w:t>bles</w:t>
      </w:r>
      <w:bookmarkEnd w:id="10"/>
      <w:bookmarkEnd w:id="11"/>
    </w:p>
    <w:p w14:paraId="266C5BB4" w14:textId="77777777" w:rsidR="00812C8A" w:rsidRPr="005F62A6" w:rsidRDefault="00CA2BC3" w:rsidP="00812C8A">
      <w:pPr>
        <w:pStyle w:val="Heading1"/>
        <w:rPr>
          <w:lang w:val="en-GB"/>
        </w:rPr>
      </w:pPr>
      <w:bookmarkStart w:id="12" w:name="_Toc162340902"/>
      <w:r w:rsidRPr="005F62A6">
        <w:rPr>
          <w:lang w:val="en-GB"/>
        </w:rPr>
        <w:t>Table of contents</w:t>
      </w:r>
      <w:bookmarkEnd w:id="12"/>
    </w:p>
    <w:p w14:paraId="5562938B" w14:textId="77777777" w:rsidR="00ED2CD8" w:rsidRPr="005F62A6" w:rsidRDefault="00CA2BC3" w:rsidP="00893C31">
      <w:pPr>
        <w:pStyle w:val="Heading1"/>
        <w:rPr>
          <w:lang w:val="en-GB"/>
        </w:rPr>
      </w:pPr>
      <w:bookmarkStart w:id="13" w:name="_Toc162340903"/>
      <w:r w:rsidRPr="005F62A6">
        <w:rPr>
          <w:lang w:val="en-GB"/>
        </w:rPr>
        <w:t>Recording source references</w:t>
      </w:r>
      <w:bookmarkEnd w:id="13"/>
    </w:p>
    <w:p w14:paraId="1D23032A" w14:textId="77777777" w:rsidR="00A01938" w:rsidRPr="005F62A6" w:rsidRDefault="00295BBE" w:rsidP="00A01938">
      <w:pPr>
        <w:pStyle w:val="Heading1"/>
        <w:rPr>
          <w:lang w:val="en-GB"/>
        </w:rPr>
      </w:pPr>
      <w:bookmarkStart w:id="14" w:name="_Toc162340904"/>
      <w:r w:rsidRPr="005F62A6">
        <w:rPr>
          <w:lang w:val="en-GB"/>
        </w:rPr>
        <w:t>Appendices</w:t>
      </w:r>
      <w:bookmarkEnd w:id="14"/>
    </w:p>
    <w:p w14:paraId="3B26CB92" w14:textId="77777777" w:rsidR="00515B95" w:rsidRPr="005F62A6" w:rsidRDefault="00295BBE" w:rsidP="00F22ACF">
      <w:pPr>
        <w:pStyle w:val="Heading1"/>
        <w:rPr>
          <w:lang w:val="en-GB"/>
        </w:rPr>
      </w:pPr>
      <w:bookmarkStart w:id="15" w:name="_Toc162340905"/>
      <w:r w:rsidRPr="005F62A6">
        <w:rPr>
          <w:lang w:val="en-GB"/>
        </w:rPr>
        <w:t>Checking the appearance of the finished work</w:t>
      </w:r>
      <w:bookmarkEnd w:id="15"/>
    </w:p>
    <w:p w14:paraId="5008CFDE" w14:textId="77777777" w:rsidR="00ED2CD8" w:rsidRPr="005F62A6" w:rsidRDefault="00ED2CD8" w:rsidP="00156306">
      <w:pPr>
        <w:pStyle w:val="Heading1"/>
        <w:numPr>
          <w:ilvl w:val="0"/>
          <w:numId w:val="0"/>
        </w:numPr>
        <w:rPr>
          <w:lang w:val="en-GB"/>
        </w:rPr>
      </w:pPr>
      <w:r w:rsidRPr="005F62A6">
        <w:rPr>
          <w:lang w:val="en-GB"/>
        </w:rPr>
        <w:br w:type="page"/>
      </w:r>
      <w:bookmarkStart w:id="16" w:name="_Toc162340906"/>
      <w:r w:rsidR="00295BBE" w:rsidRPr="005F62A6">
        <w:rPr>
          <w:lang w:val="en-GB"/>
        </w:rPr>
        <w:lastRenderedPageBreak/>
        <w:t>References</w:t>
      </w:r>
      <w:bookmarkEnd w:id="16"/>
    </w:p>
    <w:p w14:paraId="3AEB1A27" w14:textId="65490BC5" w:rsidR="00230F49" w:rsidRPr="005F62A6" w:rsidRDefault="005357E8" w:rsidP="00AD3638">
      <w:pPr>
        <w:pStyle w:val="Normalind"/>
        <w:rPr>
          <w:lang w:val="en-GB"/>
        </w:rPr>
      </w:pPr>
      <w:r w:rsidRPr="005F62A6">
        <w:rPr>
          <w:lang w:val="en-GB"/>
        </w:rPr>
        <w:fldChar w:fldCharType="begin">
          <w:ffData>
            <w:name w:val="Teksti5"/>
            <w:enabled/>
            <w:calcOnExit w:val="0"/>
            <w:textInput/>
          </w:ffData>
        </w:fldChar>
      </w:r>
      <w:bookmarkStart w:id="17" w:name="Teksti5"/>
      <w:r w:rsidRPr="005F62A6">
        <w:rPr>
          <w:lang w:val="en-GB"/>
        </w:rPr>
        <w:instrText xml:space="preserve"> FORMTEXT </w:instrText>
      </w:r>
      <w:r w:rsidRPr="005F62A6">
        <w:rPr>
          <w:lang w:val="en-GB"/>
        </w:rPr>
      </w:r>
      <w:r w:rsidRPr="005F62A6">
        <w:rPr>
          <w:lang w:val="en-GB"/>
        </w:rPr>
        <w:fldChar w:fldCharType="separate"/>
      </w:r>
      <w:r w:rsidRPr="005F62A6">
        <w:rPr>
          <w:noProof/>
          <w:lang w:val="en-GB"/>
        </w:rPr>
        <w:t> </w:t>
      </w:r>
      <w:r w:rsidR="00295BBE" w:rsidRPr="005F62A6">
        <w:rPr>
          <w:noProof/>
          <w:lang w:val="en-GB"/>
        </w:rPr>
        <w:t>First reference</w:t>
      </w:r>
      <w:r w:rsidRPr="005F62A6">
        <w:rPr>
          <w:noProof/>
          <w:lang w:val="en-GB"/>
        </w:rPr>
        <w:t> </w:t>
      </w:r>
      <w:r w:rsidRPr="005F62A6">
        <w:rPr>
          <w:noProof/>
          <w:lang w:val="en-GB"/>
        </w:rPr>
        <w:t> </w:t>
      </w:r>
      <w:r w:rsidRPr="005F62A6">
        <w:rPr>
          <w:noProof/>
          <w:lang w:val="en-GB"/>
        </w:rPr>
        <w:t> </w:t>
      </w:r>
      <w:r w:rsidRPr="005F62A6">
        <w:rPr>
          <w:noProof/>
          <w:lang w:val="en-GB"/>
        </w:rPr>
        <w:t> </w:t>
      </w:r>
      <w:r w:rsidRPr="005F62A6">
        <w:rPr>
          <w:lang w:val="en-GB"/>
        </w:rPr>
        <w:fldChar w:fldCharType="end"/>
      </w:r>
      <w:bookmarkEnd w:id="17"/>
    </w:p>
    <w:p w14:paraId="6857297A" w14:textId="77777777" w:rsidR="000C56C2" w:rsidRPr="005F62A6" w:rsidRDefault="000C56C2" w:rsidP="000C56C2">
      <w:pPr>
        <w:spacing w:after="160" w:line="259" w:lineRule="auto"/>
        <w:rPr>
          <w:lang w:val="en-GB"/>
        </w:rPr>
      </w:pPr>
      <w:r w:rsidRPr="005F62A6">
        <w:rPr>
          <w:lang w:val="en-GB"/>
        </w:rPr>
        <w:br w:type="page"/>
      </w:r>
    </w:p>
    <w:p w14:paraId="72DF08F4" w14:textId="77777777" w:rsidR="001E0C3E" w:rsidRPr="005F62A6" w:rsidRDefault="00295BBE" w:rsidP="006352EC">
      <w:pPr>
        <w:pStyle w:val="Heading1"/>
        <w:numPr>
          <w:ilvl w:val="0"/>
          <w:numId w:val="0"/>
        </w:numPr>
        <w:rPr>
          <w:lang w:val="en-GB"/>
        </w:rPr>
      </w:pPr>
      <w:bookmarkStart w:id="18" w:name="_Toc162340907"/>
      <w:bookmarkStart w:id="19" w:name="_Toc26269517"/>
      <w:r w:rsidRPr="005F62A6">
        <w:rPr>
          <w:lang w:val="en-GB"/>
        </w:rPr>
        <w:lastRenderedPageBreak/>
        <w:t>Figures</w:t>
      </w:r>
      <w:bookmarkEnd w:id="18"/>
    </w:p>
    <w:p w14:paraId="71677E76" w14:textId="77777777" w:rsidR="005F62A6" w:rsidRPr="005F62A6" w:rsidRDefault="001E0C3E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r w:rsidRPr="005F62A6">
        <w:rPr>
          <w:lang w:val="en-GB"/>
        </w:rPr>
        <w:fldChar w:fldCharType="begin"/>
      </w:r>
      <w:r w:rsidRPr="005F62A6">
        <w:rPr>
          <w:lang w:val="en-GB"/>
        </w:rPr>
        <w:instrText xml:space="preserve"> TOC \h \z \c "Figure" </w:instrText>
      </w:r>
      <w:r w:rsidRPr="005F62A6">
        <w:rPr>
          <w:lang w:val="en-GB"/>
        </w:rPr>
        <w:fldChar w:fldCharType="separate"/>
      </w:r>
      <w:hyperlink w:anchor="_Toc162340850" w:history="1">
        <w:r w:rsidR="005F62A6" w:rsidRPr="005F62A6">
          <w:rPr>
            <w:rStyle w:val="Hyperlink"/>
            <w:noProof/>
            <w:lang w:val="en-GB"/>
          </w:rPr>
          <w:t>Figure 1: An example of a multi author header</w:t>
        </w:r>
        <w:r w:rsidR="005F62A6" w:rsidRPr="005F62A6">
          <w:rPr>
            <w:noProof/>
            <w:webHidden/>
            <w:lang w:val="en-GB"/>
          </w:rPr>
          <w:tab/>
        </w:r>
        <w:r w:rsidR="005F62A6" w:rsidRPr="005F62A6">
          <w:rPr>
            <w:noProof/>
            <w:webHidden/>
            <w:lang w:val="en-GB"/>
          </w:rPr>
          <w:fldChar w:fldCharType="begin"/>
        </w:r>
        <w:r w:rsidR="005F62A6" w:rsidRPr="005F62A6">
          <w:rPr>
            <w:noProof/>
            <w:webHidden/>
            <w:lang w:val="en-GB"/>
          </w:rPr>
          <w:instrText xml:space="preserve"> PAGEREF _Toc162340850 \h </w:instrText>
        </w:r>
        <w:r w:rsidR="005F62A6" w:rsidRPr="005F62A6">
          <w:rPr>
            <w:noProof/>
            <w:webHidden/>
            <w:lang w:val="en-GB"/>
          </w:rPr>
        </w:r>
        <w:r w:rsidR="005F62A6" w:rsidRPr="005F62A6">
          <w:rPr>
            <w:noProof/>
            <w:webHidden/>
            <w:lang w:val="en-GB"/>
          </w:rPr>
          <w:fldChar w:fldCharType="separate"/>
        </w:r>
        <w:r w:rsidR="005F62A6" w:rsidRPr="005F62A6">
          <w:rPr>
            <w:noProof/>
            <w:webHidden/>
            <w:lang w:val="en-GB"/>
          </w:rPr>
          <w:t>3</w:t>
        </w:r>
        <w:r w:rsidR="005F62A6" w:rsidRPr="005F62A6">
          <w:rPr>
            <w:noProof/>
            <w:webHidden/>
            <w:lang w:val="en-GB"/>
          </w:rPr>
          <w:fldChar w:fldCharType="end"/>
        </w:r>
      </w:hyperlink>
    </w:p>
    <w:p w14:paraId="2A6B5E98" w14:textId="77777777" w:rsidR="005F62A6" w:rsidRPr="005F62A6" w:rsidRDefault="005F62A6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51" w:history="1">
        <w:r w:rsidRPr="005F62A6">
          <w:rPr>
            <w:rStyle w:val="Hyperlink"/>
            <w:noProof/>
            <w:lang w:val="en-GB"/>
          </w:rPr>
          <w:t>Figure 2: Numbering button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_Toc162340851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4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418AC15" w14:textId="77777777" w:rsidR="005F62A6" w:rsidRPr="005F62A6" w:rsidRDefault="005F62A6">
      <w:pPr>
        <w:pStyle w:val="TableofFigures"/>
        <w:rPr>
          <w:rFonts w:asciiTheme="minorHAnsi" w:eastAsiaTheme="minorEastAsia" w:hAnsiTheme="minorHAnsi" w:cstheme="minorBidi"/>
          <w:noProof/>
          <w:kern w:val="2"/>
          <w:sz w:val="22"/>
          <w:lang w:val="en-GB" w:eastAsia="fi-FI"/>
          <w14:ligatures w14:val="standardContextual"/>
        </w:rPr>
      </w:pPr>
      <w:hyperlink w:anchor="_Toc162340852" w:history="1">
        <w:r w:rsidRPr="005F62A6">
          <w:rPr>
            <w:rStyle w:val="Hyperlink"/>
            <w:noProof/>
            <w:lang w:val="en-GB"/>
          </w:rPr>
          <w:t>Figure 3: The thesis process as a figure</w:t>
        </w:r>
        <w:r w:rsidRPr="005F62A6">
          <w:rPr>
            <w:noProof/>
            <w:webHidden/>
            <w:lang w:val="en-GB"/>
          </w:rPr>
          <w:tab/>
        </w:r>
        <w:r w:rsidRPr="005F62A6">
          <w:rPr>
            <w:noProof/>
            <w:webHidden/>
            <w:lang w:val="en-GB"/>
          </w:rPr>
          <w:fldChar w:fldCharType="begin"/>
        </w:r>
        <w:r w:rsidRPr="005F62A6">
          <w:rPr>
            <w:noProof/>
            <w:webHidden/>
            <w:lang w:val="en-GB"/>
          </w:rPr>
          <w:instrText xml:space="preserve"> PAGEREF _Toc162340852 \h </w:instrText>
        </w:r>
        <w:r w:rsidRPr="005F62A6">
          <w:rPr>
            <w:noProof/>
            <w:webHidden/>
            <w:lang w:val="en-GB"/>
          </w:rPr>
        </w:r>
        <w:r w:rsidRPr="005F62A6">
          <w:rPr>
            <w:noProof/>
            <w:webHidden/>
            <w:lang w:val="en-GB"/>
          </w:rPr>
          <w:fldChar w:fldCharType="separate"/>
        </w:r>
        <w:r w:rsidRPr="005F62A6">
          <w:rPr>
            <w:noProof/>
            <w:webHidden/>
            <w:lang w:val="en-GB"/>
          </w:rPr>
          <w:t>6</w:t>
        </w:r>
        <w:r w:rsidRPr="005F62A6">
          <w:rPr>
            <w:noProof/>
            <w:webHidden/>
            <w:lang w:val="en-GB"/>
          </w:rPr>
          <w:fldChar w:fldCharType="end"/>
        </w:r>
      </w:hyperlink>
    </w:p>
    <w:p w14:paraId="7E25700B" w14:textId="4B4B85B8" w:rsidR="007C7AB3" w:rsidRPr="005F62A6" w:rsidRDefault="001E0C3E" w:rsidP="00AD3638">
      <w:pPr>
        <w:pStyle w:val="Heading1"/>
        <w:numPr>
          <w:ilvl w:val="0"/>
          <w:numId w:val="0"/>
        </w:numPr>
        <w:rPr>
          <w:lang w:val="en-GB"/>
        </w:rPr>
      </w:pPr>
      <w:r w:rsidRPr="005F62A6">
        <w:rPr>
          <w:lang w:val="en-GB"/>
        </w:rPr>
        <w:fldChar w:fldCharType="end"/>
      </w:r>
      <w:bookmarkEnd w:id="19"/>
    </w:p>
    <w:sectPr w:rsidR="007C7AB3" w:rsidRPr="005F62A6" w:rsidSect="004038E2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E913B" w14:textId="77777777" w:rsidR="00DB03DE" w:rsidRDefault="00DB03DE" w:rsidP="002C3FB0">
      <w:r>
        <w:separator/>
      </w:r>
    </w:p>
  </w:endnote>
  <w:endnote w:type="continuationSeparator" w:id="0">
    <w:p w14:paraId="26B4F284" w14:textId="77777777" w:rsidR="00DB03DE" w:rsidRDefault="00DB03DE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7E08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1680A" w14:textId="77777777" w:rsidR="00DB03DE" w:rsidRDefault="00DB03DE" w:rsidP="002C3FB0">
      <w:r>
        <w:separator/>
      </w:r>
    </w:p>
  </w:footnote>
  <w:footnote w:type="continuationSeparator" w:id="0">
    <w:p w14:paraId="74EE2870" w14:textId="77777777" w:rsidR="00DB03DE" w:rsidRDefault="00DB03DE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D6B1" w14:textId="77777777" w:rsidR="00E23C4D" w:rsidRPr="00BF0F54" w:rsidRDefault="00BF0F54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>First name Surname</w:t>
    </w:r>
    <w:r w:rsidR="00E23C4D" w:rsidRPr="00BF0F54">
      <w:rPr>
        <w:lang w:val="en-US"/>
      </w:rPr>
      <w:tab/>
    </w:r>
    <w:r w:rsidRPr="00BF0F54">
      <w:rPr>
        <w:b/>
        <w:lang w:val="en-US"/>
      </w:rPr>
      <w:t>Document T</w:t>
    </w:r>
    <w:r>
      <w:rPr>
        <w:b/>
        <w:lang w:val="en-US"/>
      </w:rPr>
      <w:t>ype</w:t>
    </w:r>
  </w:p>
  <w:p w14:paraId="314AE8DE" w14:textId="77777777" w:rsidR="00E23C4D" w:rsidRPr="00BF0F54" w:rsidRDefault="00E23C4D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ab/>
    </w:r>
    <w:r w:rsidR="00BF0F54" w:rsidRPr="00BF0F54">
      <w:rPr>
        <w:lang w:val="en-US"/>
      </w:rPr>
      <w:t>Study Unit</w:t>
    </w:r>
    <w:r w:rsidRPr="00BF0F54">
      <w:rPr>
        <w:lang w:val="en-US"/>
      </w:rPr>
      <w:t xml:space="preserve"> / </w:t>
    </w:r>
    <w:r w:rsidR="00BF0F54" w:rsidRPr="00BF0F54">
      <w:rPr>
        <w:lang w:val="en-US"/>
      </w:rPr>
      <w:t>Teacher’s name</w:t>
    </w:r>
  </w:p>
  <w:p w14:paraId="21D458B4" w14:textId="77777777" w:rsidR="00703F19" w:rsidRPr="00BF0F54" w:rsidRDefault="00703F19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6A5BB2E0" w14:textId="77777777" w:rsidR="00E23C4D" w:rsidRPr="00BF0F54" w:rsidRDefault="00E23C4D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>Laurea</w:t>
    </w:r>
    <w:r w:rsidR="00BF0F54" w:rsidRPr="00BF0F54">
      <w:rPr>
        <w:lang w:val="en-US"/>
      </w:rPr>
      <w:t xml:space="preserve"> University of Applied Sciences</w:t>
    </w:r>
    <w:r w:rsidRPr="00BF0F54">
      <w:rPr>
        <w:lang w:val="en-US"/>
      </w:rPr>
      <w:tab/>
    </w:r>
    <w:r w:rsidR="00BF0F54" w:rsidRPr="00BF0F54">
      <w:rPr>
        <w:lang w:val="en-US"/>
      </w:rPr>
      <w:t>Date when ready</w:t>
    </w:r>
  </w:p>
  <w:p w14:paraId="5AEA3223" w14:textId="77777777" w:rsidR="00E23C4D" w:rsidRPr="00BF0F54" w:rsidRDefault="00E23C4D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65923EBB" w14:textId="77777777" w:rsidR="00E23C4D" w:rsidRPr="00BF0F54" w:rsidRDefault="00E23C4D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367D79DB" w14:textId="77777777" w:rsidR="00E23C4D" w:rsidRPr="00BF0F54" w:rsidRDefault="00E23C4D" w:rsidP="00830EBD">
    <w:pPr>
      <w:pStyle w:val="Headerstyle"/>
      <w:tabs>
        <w:tab w:val="left" w:pos="5216"/>
        <w:tab w:val="left" w:pos="9129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8863D" w14:textId="77777777" w:rsidR="00156306" w:rsidRPr="00CB52AF" w:rsidRDefault="00156306" w:rsidP="00156306">
    <w:pPr>
      <w:pStyle w:val="Headerstyle"/>
    </w:pPr>
    <w:r>
      <w:t>Etunimi Sukunimi</w:t>
    </w:r>
    <w:r>
      <w:tab/>
    </w:r>
    <w:r>
      <w:tab/>
    </w:r>
    <w:r>
      <w:tab/>
      <w:t>Asiakirjan tyyppi</w:t>
    </w:r>
  </w:p>
  <w:p w14:paraId="23D2A050" w14:textId="77777777" w:rsidR="00156306" w:rsidRPr="00E23C4D" w:rsidRDefault="00156306" w:rsidP="00156306">
    <w:pPr>
      <w:pStyle w:val="Headerstyle"/>
    </w:pPr>
    <w:r>
      <w:tab/>
    </w:r>
    <w:r>
      <w:tab/>
    </w:r>
    <w:r>
      <w:tab/>
    </w:r>
    <w:r>
      <w:tab/>
      <w:t>Opintojakso / Opettajan nimi</w:t>
    </w:r>
  </w:p>
  <w:p w14:paraId="625CE1D8" w14:textId="77777777" w:rsidR="00156306" w:rsidRDefault="00156306" w:rsidP="00156306">
    <w:pPr>
      <w:pStyle w:val="Headerstyle"/>
    </w:pPr>
    <w:r>
      <w:tab/>
    </w:r>
  </w:p>
  <w:p w14:paraId="205111EF" w14:textId="77777777" w:rsidR="00156306" w:rsidRDefault="00156306" w:rsidP="00156306">
    <w:pPr>
      <w:pStyle w:val="Headerstyle"/>
    </w:pPr>
    <w:r>
      <w:t>Laurea-ammattikorkeakoulu</w:t>
    </w:r>
    <w:r>
      <w:tab/>
    </w:r>
    <w:r>
      <w:tab/>
    </w:r>
    <w:r>
      <w:tab/>
      <w:t>Valmis pvm</w:t>
    </w:r>
  </w:p>
  <w:p w14:paraId="6129B7F8" w14:textId="77777777" w:rsidR="00156306" w:rsidRDefault="00156306" w:rsidP="00156306">
    <w:pPr>
      <w:pStyle w:val="Headerstyle"/>
    </w:pPr>
  </w:p>
  <w:p w14:paraId="18837D23" w14:textId="77777777" w:rsidR="00156306" w:rsidRDefault="00156306" w:rsidP="00156306">
    <w:pPr>
      <w:pStyle w:val="Headerstyle"/>
    </w:pPr>
  </w:p>
  <w:p w14:paraId="07646B9B" w14:textId="77777777" w:rsidR="00156306" w:rsidRPr="00DC75B7" w:rsidRDefault="00156306" w:rsidP="00156306">
    <w:pPr>
      <w:pStyle w:val="Headersty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EE968" w14:textId="77777777" w:rsidR="00CB52AF" w:rsidRPr="00BF0F54" w:rsidRDefault="00BF0F54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>First name Surname</w:t>
    </w:r>
    <w:r w:rsidR="00CB52AF" w:rsidRPr="00BF0F54">
      <w:rPr>
        <w:lang w:val="en-US"/>
      </w:rPr>
      <w:tab/>
    </w:r>
    <w:r w:rsidRPr="00BF0F54">
      <w:rPr>
        <w:lang w:val="en-US"/>
      </w:rPr>
      <w:t>Document type</w:t>
    </w:r>
    <w:r w:rsidR="00CB52AF" w:rsidRPr="00BF0F54">
      <w:rPr>
        <w:lang w:val="en-US"/>
      </w:rPr>
      <w:tab/>
    </w:r>
    <w:r w:rsidR="00CB52AF" w:rsidRPr="00CB52AF">
      <w:rPr>
        <w:bCs/>
      </w:rPr>
      <w:fldChar w:fldCharType="begin"/>
    </w:r>
    <w:r w:rsidR="00CB52AF" w:rsidRPr="00BF0F54">
      <w:rPr>
        <w:bCs/>
        <w:lang w:val="en-US"/>
      </w:rPr>
      <w:instrText>PAGE  \* Arabic  \* MERGEFORMAT</w:instrText>
    </w:r>
    <w:r w:rsidR="00CB52AF" w:rsidRPr="00CB52AF">
      <w:rPr>
        <w:bCs/>
      </w:rPr>
      <w:fldChar w:fldCharType="separate"/>
    </w:r>
    <w:r w:rsidR="002E1817" w:rsidRPr="00BF0F54">
      <w:rPr>
        <w:bCs/>
        <w:noProof/>
        <w:lang w:val="en-US"/>
      </w:rPr>
      <w:t>12</w:t>
    </w:r>
    <w:r w:rsidR="00CB52AF" w:rsidRPr="00CB52AF">
      <w:rPr>
        <w:bCs/>
      </w:rPr>
      <w:fldChar w:fldCharType="end"/>
    </w:r>
    <w:r w:rsidR="00CB52AF" w:rsidRPr="00BF0F54">
      <w:rPr>
        <w:bCs/>
        <w:lang w:val="en-US"/>
      </w:rPr>
      <w:t xml:space="preserve"> (</w:t>
    </w:r>
    <w:r w:rsidR="00CB52AF" w:rsidRPr="00CB52AF">
      <w:rPr>
        <w:bCs/>
      </w:rPr>
      <w:fldChar w:fldCharType="begin"/>
    </w:r>
    <w:r w:rsidR="00CB52AF" w:rsidRPr="00BF0F54">
      <w:rPr>
        <w:bCs/>
        <w:lang w:val="en-US"/>
      </w:rPr>
      <w:instrText>NUMPAGES  \* Arabic  \* MERGEFORMAT</w:instrText>
    </w:r>
    <w:r w:rsidR="00CB52AF" w:rsidRPr="00CB52AF">
      <w:rPr>
        <w:bCs/>
      </w:rPr>
      <w:fldChar w:fldCharType="separate"/>
    </w:r>
    <w:r w:rsidR="002E1817" w:rsidRPr="00BF0F54">
      <w:rPr>
        <w:bCs/>
        <w:noProof/>
        <w:lang w:val="en-US"/>
      </w:rPr>
      <w:t>12</w:t>
    </w:r>
    <w:r w:rsidR="00CB52AF" w:rsidRPr="00CB52AF">
      <w:rPr>
        <w:bCs/>
      </w:rPr>
      <w:fldChar w:fldCharType="end"/>
    </w:r>
    <w:r w:rsidR="00CB52AF" w:rsidRPr="00BF0F54">
      <w:rPr>
        <w:bCs/>
        <w:lang w:val="en-US"/>
      </w:rPr>
      <w:t>)</w:t>
    </w:r>
  </w:p>
  <w:p w14:paraId="2A0CE7F7" w14:textId="77777777" w:rsidR="00CB52AF" w:rsidRPr="00BF0F54" w:rsidRDefault="00830EBD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ab/>
    </w:r>
    <w:r w:rsidR="00BF0F54" w:rsidRPr="00BF0F54">
      <w:rPr>
        <w:lang w:val="en-US"/>
      </w:rPr>
      <w:t>Study unit</w:t>
    </w:r>
    <w:r w:rsidR="00CB52AF" w:rsidRPr="00BF0F54">
      <w:rPr>
        <w:lang w:val="en-US"/>
      </w:rPr>
      <w:t xml:space="preserve"> / </w:t>
    </w:r>
    <w:r w:rsidR="00BF0F54" w:rsidRPr="00BF0F54">
      <w:rPr>
        <w:lang w:val="en-US"/>
      </w:rPr>
      <w:t>Teacher’s surname</w:t>
    </w:r>
  </w:p>
  <w:p w14:paraId="4C2BB683" w14:textId="77777777" w:rsidR="00830EBD" w:rsidRPr="00BF0F54" w:rsidRDefault="00830EBD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440599E1" w14:textId="77777777" w:rsidR="00CB52AF" w:rsidRPr="00BF0F54" w:rsidRDefault="00CB52AF" w:rsidP="00830EBD">
    <w:pPr>
      <w:pStyle w:val="Headerstyle"/>
      <w:tabs>
        <w:tab w:val="left" w:pos="5216"/>
        <w:tab w:val="left" w:pos="9129"/>
      </w:tabs>
      <w:rPr>
        <w:lang w:val="en-US"/>
      </w:rPr>
    </w:pPr>
    <w:r w:rsidRPr="00BF0F54">
      <w:rPr>
        <w:lang w:val="en-US"/>
      </w:rPr>
      <w:t>Laurea</w:t>
    </w:r>
    <w:r w:rsidR="00BF0F54" w:rsidRPr="00BF0F54">
      <w:rPr>
        <w:lang w:val="en-US"/>
      </w:rPr>
      <w:t xml:space="preserve"> U</w:t>
    </w:r>
    <w:r w:rsidR="00BF0F54">
      <w:rPr>
        <w:lang w:val="en-US"/>
      </w:rPr>
      <w:t>niversity of Applied Sciences</w:t>
    </w:r>
    <w:r w:rsidRPr="00BF0F54">
      <w:rPr>
        <w:lang w:val="en-US"/>
      </w:rPr>
      <w:tab/>
    </w:r>
    <w:r w:rsidR="00BF0F54" w:rsidRPr="00BF0F54">
      <w:rPr>
        <w:lang w:val="en-US"/>
      </w:rPr>
      <w:t>Date when ready</w:t>
    </w:r>
  </w:p>
  <w:p w14:paraId="25ED21DC" w14:textId="77777777" w:rsidR="00CB52AF" w:rsidRPr="00BF0F54" w:rsidRDefault="00CB52AF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1538B597" w14:textId="77777777" w:rsidR="00CB52AF" w:rsidRPr="00BF0F54" w:rsidRDefault="00CB52AF" w:rsidP="00830EBD">
    <w:pPr>
      <w:pStyle w:val="Headerstyle"/>
      <w:tabs>
        <w:tab w:val="left" w:pos="5216"/>
        <w:tab w:val="left" w:pos="9129"/>
      </w:tabs>
      <w:rPr>
        <w:lang w:val="en-US"/>
      </w:rPr>
    </w:pPr>
  </w:p>
  <w:p w14:paraId="3B9B0BF7" w14:textId="77777777" w:rsidR="00CB52AF" w:rsidRPr="00BF0F54" w:rsidRDefault="00CB52AF" w:rsidP="00830EBD">
    <w:pPr>
      <w:pStyle w:val="Headerstyle"/>
      <w:tabs>
        <w:tab w:val="left" w:pos="5216"/>
        <w:tab w:val="left" w:pos="9129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81881">
    <w:abstractNumId w:val="7"/>
  </w:num>
  <w:num w:numId="2" w16cid:durableId="501118029">
    <w:abstractNumId w:val="0"/>
  </w:num>
  <w:num w:numId="3" w16cid:durableId="1801340915">
    <w:abstractNumId w:val="6"/>
  </w:num>
  <w:num w:numId="4" w16cid:durableId="1455828589">
    <w:abstractNumId w:val="2"/>
  </w:num>
  <w:num w:numId="5" w16cid:durableId="1864125264">
    <w:abstractNumId w:val="8"/>
  </w:num>
  <w:num w:numId="6" w16cid:durableId="333604780">
    <w:abstractNumId w:val="4"/>
  </w:num>
  <w:num w:numId="7" w16cid:durableId="1571424887">
    <w:abstractNumId w:val="1"/>
  </w:num>
  <w:num w:numId="8" w16cid:durableId="1373650764">
    <w:abstractNumId w:val="3"/>
  </w:num>
  <w:num w:numId="9" w16cid:durableId="29880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95"/>
    <w:rsid w:val="000038EB"/>
    <w:rsid w:val="00013053"/>
    <w:rsid w:val="00016A4A"/>
    <w:rsid w:val="0002038C"/>
    <w:rsid w:val="00021CCB"/>
    <w:rsid w:val="00051780"/>
    <w:rsid w:val="00086D87"/>
    <w:rsid w:val="00096B27"/>
    <w:rsid w:val="000A2DD6"/>
    <w:rsid w:val="000B08D3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31ED"/>
    <w:rsid w:val="00134B76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615D"/>
    <w:rsid w:val="001C729E"/>
    <w:rsid w:val="001D05DB"/>
    <w:rsid w:val="001E0C3E"/>
    <w:rsid w:val="001F45B7"/>
    <w:rsid w:val="001F6535"/>
    <w:rsid w:val="00202CA6"/>
    <w:rsid w:val="00210050"/>
    <w:rsid w:val="00217E1F"/>
    <w:rsid w:val="002215B3"/>
    <w:rsid w:val="00226D7B"/>
    <w:rsid w:val="00230F49"/>
    <w:rsid w:val="002311B8"/>
    <w:rsid w:val="0024335D"/>
    <w:rsid w:val="00250163"/>
    <w:rsid w:val="00252F33"/>
    <w:rsid w:val="00257898"/>
    <w:rsid w:val="0026007B"/>
    <w:rsid w:val="00282C80"/>
    <w:rsid w:val="00286A5D"/>
    <w:rsid w:val="00295BBE"/>
    <w:rsid w:val="002A34AF"/>
    <w:rsid w:val="002A34B9"/>
    <w:rsid w:val="002A472E"/>
    <w:rsid w:val="002B78B2"/>
    <w:rsid w:val="002C3FB0"/>
    <w:rsid w:val="002C7398"/>
    <w:rsid w:val="002D02C1"/>
    <w:rsid w:val="002E1817"/>
    <w:rsid w:val="002E3F42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4038E2"/>
    <w:rsid w:val="00432577"/>
    <w:rsid w:val="00442E03"/>
    <w:rsid w:val="00445496"/>
    <w:rsid w:val="00463A21"/>
    <w:rsid w:val="00471DD4"/>
    <w:rsid w:val="00473786"/>
    <w:rsid w:val="004753BD"/>
    <w:rsid w:val="00486DA7"/>
    <w:rsid w:val="004A4822"/>
    <w:rsid w:val="004A65B0"/>
    <w:rsid w:val="004B7950"/>
    <w:rsid w:val="004C25C8"/>
    <w:rsid w:val="004C4081"/>
    <w:rsid w:val="004D0FF6"/>
    <w:rsid w:val="004E0CD3"/>
    <w:rsid w:val="004F312D"/>
    <w:rsid w:val="00515B95"/>
    <w:rsid w:val="005170FD"/>
    <w:rsid w:val="0053023C"/>
    <w:rsid w:val="00531555"/>
    <w:rsid w:val="005357E8"/>
    <w:rsid w:val="0053627F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5F5635"/>
    <w:rsid w:val="005F62A6"/>
    <w:rsid w:val="00602E12"/>
    <w:rsid w:val="006204F6"/>
    <w:rsid w:val="00625A90"/>
    <w:rsid w:val="006352EC"/>
    <w:rsid w:val="00642352"/>
    <w:rsid w:val="006506AD"/>
    <w:rsid w:val="00653245"/>
    <w:rsid w:val="0066365E"/>
    <w:rsid w:val="006835C0"/>
    <w:rsid w:val="00697AA8"/>
    <w:rsid w:val="006A0F1E"/>
    <w:rsid w:val="006A1F37"/>
    <w:rsid w:val="006A4406"/>
    <w:rsid w:val="006A64F4"/>
    <w:rsid w:val="006B0CDD"/>
    <w:rsid w:val="006C7940"/>
    <w:rsid w:val="006D7A93"/>
    <w:rsid w:val="006E7B41"/>
    <w:rsid w:val="00703F19"/>
    <w:rsid w:val="00715695"/>
    <w:rsid w:val="00721CE9"/>
    <w:rsid w:val="0072571E"/>
    <w:rsid w:val="0072733F"/>
    <w:rsid w:val="007336F3"/>
    <w:rsid w:val="00737DE8"/>
    <w:rsid w:val="00740465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A72A2"/>
    <w:rsid w:val="007C335D"/>
    <w:rsid w:val="007C7AB3"/>
    <w:rsid w:val="00812C8A"/>
    <w:rsid w:val="0081626C"/>
    <w:rsid w:val="00821A37"/>
    <w:rsid w:val="00830EBD"/>
    <w:rsid w:val="0083597E"/>
    <w:rsid w:val="00836A48"/>
    <w:rsid w:val="00852768"/>
    <w:rsid w:val="00873F37"/>
    <w:rsid w:val="008758B1"/>
    <w:rsid w:val="00885203"/>
    <w:rsid w:val="00893C31"/>
    <w:rsid w:val="008C421F"/>
    <w:rsid w:val="008C6FDB"/>
    <w:rsid w:val="008E15FE"/>
    <w:rsid w:val="008E6802"/>
    <w:rsid w:val="008F1762"/>
    <w:rsid w:val="00900913"/>
    <w:rsid w:val="00913A81"/>
    <w:rsid w:val="009175A9"/>
    <w:rsid w:val="0092294E"/>
    <w:rsid w:val="0093441A"/>
    <w:rsid w:val="00937A61"/>
    <w:rsid w:val="00962008"/>
    <w:rsid w:val="009746DA"/>
    <w:rsid w:val="00986CB5"/>
    <w:rsid w:val="009900E2"/>
    <w:rsid w:val="00994720"/>
    <w:rsid w:val="009C127C"/>
    <w:rsid w:val="009E3EB4"/>
    <w:rsid w:val="009F5F8C"/>
    <w:rsid w:val="00A01938"/>
    <w:rsid w:val="00A05625"/>
    <w:rsid w:val="00A068C0"/>
    <w:rsid w:val="00A15971"/>
    <w:rsid w:val="00A1647A"/>
    <w:rsid w:val="00A23D61"/>
    <w:rsid w:val="00A3479E"/>
    <w:rsid w:val="00A43EB1"/>
    <w:rsid w:val="00A47529"/>
    <w:rsid w:val="00A6782A"/>
    <w:rsid w:val="00A77DE4"/>
    <w:rsid w:val="00A822B2"/>
    <w:rsid w:val="00A9138C"/>
    <w:rsid w:val="00AD3638"/>
    <w:rsid w:val="00AD7FA2"/>
    <w:rsid w:val="00AE2DCA"/>
    <w:rsid w:val="00AF1227"/>
    <w:rsid w:val="00AF61ED"/>
    <w:rsid w:val="00AF6540"/>
    <w:rsid w:val="00B03819"/>
    <w:rsid w:val="00B27964"/>
    <w:rsid w:val="00B30439"/>
    <w:rsid w:val="00B45A21"/>
    <w:rsid w:val="00B45C88"/>
    <w:rsid w:val="00B53B0B"/>
    <w:rsid w:val="00B53EF8"/>
    <w:rsid w:val="00B6447F"/>
    <w:rsid w:val="00B75F5A"/>
    <w:rsid w:val="00B85645"/>
    <w:rsid w:val="00BA547C"/>
    <w:rsid w:val="00BA7863"/>
    <w:rsid w:val="00BC26C7"/>
    <w:rsid w:val="00BC58BF"/>
    <w:rsid w:val="00BF0F54"/>
    <w:rsid w:val="00BF56EB"/>
    <w:rsid w:val="00BF5D75"/>
    <w:rsid w:val="00C010F2"/>
    <w:rsid w:val="00C11DF2"/>
    <w:rsid w:val="00C15EC5"/>
    <w:rsid w:val="00C4443B"/>
    <w:rsid w:val="00C80C86"/>
    <w:rsid w:val="00CA2BC3"/>
    <w:rsid w:val="00CB52AF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97009"/>
    <w:rsid w:val="00D972D7"/>
    <w:rsid w:val="00DA5B11"/>
    <w:rsid w:val="00DB03DE"/>
    <w:rsid w:val="00DB0FBE"/>
    <w:rsid w:val="00DC75B7"/>
    <w:rsid w:val="00DE7C0B"/>
    <w:rsid w:val="00DF1DE2"/>
    <w:rsid w:val="00DF4BFE"/>
    <w:rsid w:val="00E23C4D"/>
    <w:rsid w:val="00E32CD5"/>
    <w:rsid w:val="00E8452C"/>
    <w:rsid w:val="00E86DB3"/>
    <w:rsid w:val="00EA6E22"/>
    <w:rsid w:val="00EA70BF"/>
    <w:rsid w:val="00EB6164"/>
    <w:rsid w:val="00EB6697"/>
    <w:rsid w:val="00ED2CD8"/>
    <w:rsid w:val="00F13355"/>
    <w:rsid w:val="00F17776"/>
    <w:rsid w:val="00F22ACF"/>
    <w:rsid w:val="00F5660A"/>
    <w:rsid w:val="00F56D72"/>
    <w:rsid w:val="00F60E06"/>
    <w:rsid w:val="00F6245D"/>
    <w:rsid w:val="00F93F03"/>
    <w:rsid w:val="00FD570C"/>
    <w:rsid w:val="00FE0DBD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CC2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ind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ind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ind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F5635"/>
    <w:pPr>
      <w:spacing w:after="200"/>
      <w:ind w:left="2608"/>
    </w:pPr>
    <w:rPr>
      <w:iCs/>
      <w:szCs w:val="18"/>
    </w:rPr>
  </w:style>
  <w:style w:type="paragraph" w:customStyle="1" w:styleId="Appendixstyle">
    <w:name w:val="Appendix_style"/>
    <w:basedOn w:val="Caption"/>
    <w:link w:val="Appendixstyle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5F5635"/>
    <w:rPr>
      <w:iCs/>
      <w:szCs w:val="18"/>
    </w:rPr>
  </w:style>
  <w:style w:type="character" w:customStyle="1" w:styleId="AppendixstyleChar">
    <w:name w:val="Appendix_style Char"/>
    <w:basedOn w:val="CaptionChar"/>
    <w:link w:val="Appendixstyle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Headerstyle">
    <w:name w:val="Header_style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ind">
    <w:name w:val="Normal_ind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LineNumber">
    <w:name w:val="line number"/>
    <w:basedOn w:val="DefaultParagraphFont"/>
    <w:uiPriority w:val="99"/>
    <w:semiHidden/>
    <w:unhideWhenUsed/>
    <w:rsid w:val="000B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rad\Downloads\Long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5fe1946-5a8c-4dbe-825d-f0d178cfcf36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  <UserInfo>
        <DisplayName>Veera Orava</DisplayName>
        <AccountId>3636</AccountId>
        <AccountType/>
      </UserInfo>
      <UserInfo>
        <DisplayName>Pinja Mäkinen</DisplayName>
        <AccountId>13521</AccountId>
        <AccountType/>
      </UserInfo>
      <UserInfo>
        <DisplayName>Jarkko Jokinen</DisplayName>
        <AccountId>14830</AccountId>
        <AccountType/>
      </UserInfo>
      <UserInfo>
        <DisplayName>Sofia Ojala</DisplayName>
        <AccountId>5292</AccountId>
        <AccountType/>
      </UserInfo>
      <UserInfo>
        <DisplayName>Ella Lamminaho</DisplayName>
        <AccountId>6000</AccountId>
        <AccountType/>
      </UserInfo>
      <UserInfo>
        <DisplayName>Janet Mukkala</DisplayName>
        <AccountId>5242</AccountId>
        <AccountType/>
      </UserInfo>
      <UserInfo>
        <DisplayName>Arezo Rabani</DisplayName>
        <AccountId>19500</AccountId>
        <AccountType/>
      </UserInfo>
      <UserInfo>
        <DisplayName>Majid Alshujairi</DisplayName>
        <AccountId>22372</AccountId>
        <AccountType/>
      </UserInfo>
      <UserInfo>
        <DisplayName>Asiya Nooh Mohamed</DisplayName>
        <AccountId>22110</AccountId>
        <AccountType/>
      </UserInfo>
      <UserInfo>
        <DisplayName>Aino Lehto</DisplayName>
        <AccountId>14591</AccountId>
        <AccountType/>
      </UserInfo>
      <UserInfo>
        <DisplayName>Donna Laukka</DisplayName>
        <AccountId>13454</AccountId>
        <AccountType/>
      </UserInfo>
      <UserInfo>
        <DisplayName>Cristina Nikkanen</DisplayName>
        <AccountId>22095</AccountId>
        <AccountType/>
      </UserInfo>
      <UserInfo>
        <DisplayName>Auri Korhonen</DisplayName>
        <AccountId>20466</AccountId>
        <AccountType/>
      </UserInfo>
      <UserInfo>
        <DisplayName>Khadra Mahamoud</DisplayName>
        <AccountId>22339</AccountId>
        <AccountType/>
      </UserInfo>
      <UserInfo>
        <DisplayName>Tuuli Paronen</DisplayName>
        <AccountId>21049</AccountId>
        <AccountType/>
      </UserInfo>
      <UserInfo>
        <DisplayName>Katja Suomalainen</DisplayName>
        <AccountId>21709</AccountId>
        <AccountType/>
      </UserInfo>
      <UserInfo>
        <DisplayName>Tea Valokorpi</DisplayName>
        <AccountId>22151</AccountId>
        <AccountType/>
      </UserInfo>
      <UserInfo>
        <DisplayName>Elisa Yliriesto</DisplayName>
        <AccountId>21962</AccountId>
        <AccountType/>
      </UserInfo>
      <UserInfo>
        <DisplayName>Emily Green</DisplayName>
        <AccountId>22307</AccountId>
        <AccountType/>
      </UserInfo>
      <UserInfo>
        <DisplayName>Tiia Kallio</DisplayName>
        <AccountId>21589</AccountId>
        <AccountType/>
      </UserInfo>
      <UserInfo>
        <DisplayName>Charlotta Takkula</DisplayName>
        <AccountId>21055</AccountId>
        <AccountType/>
      </UserInfo>
      <UserInfo>
        <DisplayName>Oona Niemi</DisplayName>
        <AccountId>22215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AAE254D0030A64498EF4C7DCBE8C4DC" ma:contentTypeVersion="6" ma:contentTypeDescription="Luo uusi asiakirja." ma:contentTypeScope="" ma:versionID="109957df16710433c4a967f192bbaf01">
  <xsd:schema xmlns:xsd="http://www.w3.org/2001/XMLSchema" xmlns:xs="http://www.w3.org/2001/XMLSchema" xmlns:p="http://schemas.microsoft.com/office/2006/metadata/properties" xmlns:ns2="3bd955d0-cdac-4758-a7fa-8e26df4d510b" xmlns:ns3="f5fe1946-5a8c-4dbe-825d-f0d178cfcf36" targetNamespace="http://schemas.microsoft.com/office/2006/metadata/properties" ma:root="true" ma:fieldsID="be83b1e465cb8bdd459dddfeacc3e4e1" ns2:_="" ns3:_="">
    <xsd:import namespace="3bd955d0-cdac-4758-a7fa-8e26df4d510b"/>
    <xsd:import namespace="f5fe1946-5a8c-4dbe-825d-f0d178cfc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55d0-cdac-4758-a7fa-8e26df4d5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e1946-5a8c-4dbe-825d-f0d178cfc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f5fe1946-5a8c-4dbe-825d-f0d178cfcf36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552D2-6258-49EA-9D44-35CFC74A8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d955d0-cdac-4758-a7fa-8e26df4d510b"/>
    <ds:schemaRef ds:uri="f5fe1946-5a8c-4dbe-825d-f0d178cfc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Long document template</Template>
  <TotalTime>0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2025-09-12T17:04:00Z</dcterms:created>
  <dcterms:modified xsi:type="dcterms:W3CDTF">2025-09-12T17:07:00Z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0x010100AAAE254D0030A64498EF4C7DCBE8C4DC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TaxonomyTextField_LaureaDocumentLanguage">
    <vt:lpwstr>1035;#Suomi|d889c693-5748-4b1f-9ba0-044f617dea1e</vt:lpwstr>
  </property>
  <property fmtid="{D5CDD505-2E9C-101B-9397-08002B2CF9AE}" pid="13" name="TaxonomyTextField_LaureaConfidentiality">
    <vt:lpwstr>1035;#Sisäinen|0da39d2c-72bb-4345-9ac0-c64d6ac7ed4a</vt:lpwstr>
  </property>
  <property fmtid="{D5CDD505-2E9C-101B-9397-08002B2CF9AE}" pid="14" name="TaxCatchAll">
    <vt:lpwstr>2;#1035;;#Suomi|d889c693-5748-4b1f-9ba0-044f617dea1e;#1;#1035;;#Sisäinen|0da39d2c-72bb-4345-9ac0-c64d6ac7ed4a</vt:lpwstr>
  </property>
  <property fmtid="{D5CDD505-2E9C-101B-9397-08002B2CF9AE}" pid="15" name="LaureaDocumentLanguage">
    <vt:lpwstr>2;#1035;#Suomi|d889c693-5748-4b1f-9ba0-044f617dea1e</vt:lpwstr>
  </property>
  <property fmtid="{D5CDD505-2E9C-101B-9397-08002B2CF9AE}" pid="16" name="LaureaConfidentiality">
    <vt:lpwstr>1;#1035;#Sisäinen|0da39d2c-72bb-4345-9ac0-c64d6ac7ed4a</vt:lpwstr>
  </property>
</Properties>
</file>